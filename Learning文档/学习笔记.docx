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9EFD9" w14:textId="77777777" w:rsidR="00533586" w:rsidRDefault="00F513D0">
      <w:pPr>
        <w:pStyle w:val="1"/>
        <w:rPr>
          <w:rFonts w:hint="eastAsia"/>
        </w:rPr>
      </w:pPr>
      <w:r>
        <w:t>1</w:t>
      </w:r>
      <w:r>
        <w:t>、</w:t>
      </w:r>
      <w:r>
        <w:rPr>
          <w:rFonts w:hint="eastAsia"/>
        </w:rPr>
        <w:t>创</w:t>
      </w:r>
      <w:r>
        <w:t>建能在</w:t>
      </w:r>
      <w:r>
        <w:t xml:space="preserve">Interface Builder </w:t>
      </w:r>
      <w:r>
        <w:t>中能编辑的</w:t>
      </w:r>
      <w:r>
        <w:rPr>
          <w:rFonts w:hint="eastAsia"/>
        </w:rPr>
        <w:t>View</w:t>
      </w:r>
    </w:p>
    <w:p w14:paraId="446345FA" w14:textId="77777777" w:rsidR="00533586" w:rsidRDefault="00F513D0" w:rsidP="00F513D0">
      <w:pPr>
        <w:pStyle w:val="a"/>
      </w:pPr>
      <w:r>
        <w:t>在对应</w:t>
      </w:r>
      <w:r>
        <w:rPr>
          <w:rFonts w:hint="eastAsia"/>
        </w:rPr>
        <w:t>的</w:t>
      </w:r>
      <w:r>
        <w:t>View</w:t>
      </w:r>
      <w:r>
        <w:t>文件的</w:t>
      </w:r>
      <w:r>
        <w:t>interface</w:t>
      </w:r>
      <w:r>
        <w:t>文件中</w:t>
      </w:r>
      <w:r>
        <w:rPr>
          <w:rFonts w:hint="eastAsia"/>
        </w:rPr>
        <w:t>添加</w:t>
      </w:r>
      <w:r>
        <w:t>IB_DESIGNABLE</w:t>
      </w:r>
      <w:r>
        <w:rPr>
          <w:rFonts w:hint="eastAsia"/>
        </w:rPr>
        <w:t>关键字</w:t>
      </w:r>
      <w:r>
        <w:t>。</w:t>
      </w:r>
    </w:p>
    <w:p w14:paraId="2F80621C" w14:textId="77777777" w:rsidR="00F513D0" w:rsidRDefault="00F513D0" w:rsidP="00F513D0">
      <w:pPr>
        <w:pStyle w:val="a"/>
      </w:pPr>
      <w:r>
        <w:t>在</w:t>
      </w:r>
      <w:r>
        <w:t>Interface</w:t>
      </w:r>
      <w:r>
        <w:t>文件的能编辑的</w:t>
      </w:r>
      <w:r>
        <w:rPr>
          <w:rFonts w:hint="eastAsia"/>
        </w:rPr>
        <w:t>属性前</w:t>
      </w:r>
      <w:r>
        <w:t>添加</w:t>
      </w:r>
      <w:proofErr w:type="spellStart"/>
      <w:r>
        <w:t>IBInSpectable</w:t>
      </w:r>
      <w:proofErr w:type="spellEnd"/>
      <w:r>
        <w:t>关</w:t>
      </w:r>
      <w:r>
        <w:rPr>
          <w:rFonts w:hint="eastAsia"/>
        </w:rPr>
        <w:t>字段</w:t>
      </w:r>
    </w:p>
    <w:p w14:paraId="6B40A14A" w14:textId="77777777" w:rsidR="00F513D0" w:rsidRDefault="00F513D0" w:rsidP="00F513D0">
      <w:pPr>
        <w:pStyle w:val="a"/>
      </w:pPr>
      <w:r>
        <w:rPr>
          <w:rFonts w:hint="eastAsia"/>
        </w:rPr>
        <w:t>在</w:t>
      </w:r>
      <w:r>
        <w:t>属性面板里即可直接设定或修改这些属性的值。</w:t>
      </w:r>
    </w:p>
    <w:p w14:paraId="29787AE9" w14:textId="77777777" w:rsidR="00533586" w:rsidRDefault="00533586">
      <w:pPr>
        <w:pStyle w:val="2"/>
      </w:pPr>
      <w:bookmarkStart w:id="0" w:name="_GoBack"/>
      <w:bookmarkEnd w:id="0"/>
    </w:p>
    <w:sectPr w:rsidR="00533586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0E5F69" w14:textId="77777777" w:rsidR="00E9227F" w:rsidRDefault="00E9227F">
      <w:r>
        <w:separator/>
      </w:r>
    </w:p>
    <w:p w14:paraId="766F253B" w14:textId="77777777" w:rsidR="00E9227F" w:rsidRDefault="00E9227F"/>
  </w:endnote>
  <w:endnote w:type="continuationSeparator" w:id="0">
    <w:p w14:paraId="567F47CA" w14:textId="77777777" w:rsidR="00E9227F" w:rsidRDefault="00E9227F">
      <w:r>
        <w:continuationSeparator/>
      </w:r>
    </w:p>
    <w:p w14:paraId="6BF2069E" w14:textId="77777777" w:rsidR="00E9227F" w:rsidRDefault="00E922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7DC810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6B55E7" w14:textId="77777777" w:rsidR="00E9227F" w:rsidRDefault="00E9227F">
      <w:r>
        <w:separator/>
      </w:r>
    </w:p>
    <w:p w14:paraId="44CB3CE2" w14:textId="77777777" w:rsidR="00E9227F" w:rsidRDefault="00E9227F"/>
  </w:footnote>
  <w:footnote w:type="continuationSeparator" w:id="0">
    <w:p w14:paraId="3E7097DE" w14:textId="77777777" w:rsidR="00E9227F" w:rsidRDefault="00E9227F">
      <w:r>
        <w:continuationSeparator/>
      </w:r>
    </w:p>
    <w:p w14:paraId="007EFBF7" w14:textId="77777777" w:rsidR="00E9227F" w:rsidRDefault="00E9227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57278E"/>
    <w:multiLevelType w:val="hybridMultilevel"/>
    <w:tmpl w:val="217287A0"/>
    <w:lvl w:ilvl="0" w:tplc="64185AB2">
      <w:start w:val="1"/>
      <w:numFmt w:val="bullet"/>
      <w:pStyle w:val="a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3D0"/>
    <w:rsid w:val="00533586"/>
    <w:rsid w:val="00547C66"/>
    <w:rsid w:val="00C35F1A"/>
    <w:rsid w:val="00C9613D"/>
    <w:rsid w:val="00E9227F"/>
    <w:rsid w:val="00F5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70E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rsid w:val="00F513D0"/>
    <w:pPr>
      <w:numPr>
        <w:numId w:val="5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iub/Library/Containers/com.microsoft.Word/Data/Library/Caches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76"/>
    <w:rsid w:val="00F4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C7ADF4E685D8B4283131160797C854A">
    <w:name w:val="CC7ADF4E685D8B4283131160797C854A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F86B1787338D4D4AB54644FC9AFA96CD">
    <w:name w:val="F86B1787338D4D4AB54644FC9AFA96C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6</TotalTime>
  <Pages>1</Pages>
  <Words>20</Words>
  <Characters>120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zsl080105@163.com</dc:creator>
  <cp:keywords/>
  <dc:description/>
  <cp:lastModifiedBy>zsl080105@163.com</cp:lastModifiedBy>
  <cp:revision>1</cp:revision>
  <dcterms:created xsi:type="dcterms:W3CDTF">2015-08-20T02:21:00Z</dcterms:created>
  <dcterms:modified xsi:type="dcterms:W3CDTF">2015-08-20T02:27:00Z</dcterms:modified>
</cp:coreProperties>
</file>